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643DD842" w14:textId="77777777" w:rsidTr="6CBC01BC">
        <w:trPr>
          <w:trHeight w:val="4410"/>
        </w:trPr>
        <w:tc>
          <w:tcPr>
            <w:tcW w:w="3600" w:type="dxa"/>
            <w:vAlign w:val="bottom"/>
          </w:tcPr>
          <w:p w14:paraId="5CC85379" w14:textId="578178FA" w:rsidR="001B2ABD" w:rsidRDefault="00BD114C" w:rsidP="00BD114C">
            <w:pPr>
              <w:tabs>
                <w:tab w:val="left" w:pos="990"/>
              </w:tabs>
              <w:jc w:val="right"/>
            </w:pPr>
            <w:r>
              <w:rPr>
                <w:noProof/>
              </w:rPr>
              <w:drawing>
                <wp:inline distT="0" distB="0" distL="0" distR="0" wp14:anchorId="54CCD484" wp14:editId="2E6B6749">
                  <wp:extent cx="2034540" cy="1860970"/>
                  <wp:effectExtent l="0" t="0" r="3810" b="63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883" r="10582"/>
                          <a:stretch/>
                        </pic:blipFill>
                        <pic:spPr bwMode="auto">
                          <a:xfrm>
                            <a:off x="0" y="0"/>
                            <a:ext cx="2044707" cy="1870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C373FDF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3E9A0B9A" w14:textId="3AB4BEE0" w:rsidR="001B2ABD" w:rsidRPr="00694FA7" w:rsidRDefault="00694FA7" w:rsidP="001B2ABD">
            <w:pPr>
              <w:pStyle w:val="Title"/>
              <w:rPr>
                <w:sz w:val="72"/>
                <w:szCs w:val="72"/>
              </w:rPr>
            </w:pPr>
            <w:r w:rsidRPr="00694FA7">
              <w:rPr>
                <w:sz w:val="72"/>
                <w:szCs w:val="72"/>
              </w:rPr>
              <w:t>Navasardyan Viktorya</w:t>
            </w:r>
          </w:p>
          <w:p w14:paraId="36BBF8A0" w14:textId="56B4093B" w:rsidR="001B2ABD" w:rsidRDefault="001B2ABD" w:rsidP="001B2ABD">
            <w:pPr>
              <w:pStyle w:val="Subtitle"/>
            </w:pPr>
          </w:p>
        </w:tc>
      </w:tr>
      <w:tr w:rsidR="001B2ABD" w14:paraId="1C5B4070" w14:textId="77777777" w:rsidTr="6CBC01BC">
        <w:tc>
          <w:tcPr>
            <w:tcW w:w="3600" w:type="dxa"/>
          </w:tcPr>
          <w:sdt>
            <w:sdtPr>
              <w:rPr>
                <w:sz w:val="32"/>
                <w:szCs w:val="36"/>
              </w:rPr>
              <w:id w:val="-1711873194"/>
              <w:placeholder>
                <w:docPart w:val="3CD91BDD3F634BEB9EBFF7467B877764"/>
              </w:placeholder>
              <w:temporary/>
              <w:showingPlcHdr/>
              <w15:appearance w15:val="hidden"/>
            </w:sdtPr>
            <w:sdtEndPr/>
            <w:sdtContent>
              <w:p w14:paraId="339E366B" w14:textId="77777777" w:rsidR="001B2ABD" w:rsidRPr="00FD0756" w:rsidRDefault="00036450" w:rsidP="00036450">
                <w:pPr>
                  <w:pStyle w:val="Heading3"/>
                  <w:rPr>
                    <w:sz w:val="32"/>
                    <w:szCs w:val="36"/>
                  </w:rPr>
                </w:pPr>
                <w:r w:rsidRPr="00FD0756">
                  <w:rPr>
                    <w:sz w:val="32"/>
                    <w:szCs w:val="36"/>
                  </w:rPr>
                  <w:t>Profile</w:t>
                </w:r>
              </w:p>
            </w:sdtContent>
          </w:sdt>
          <w:p w14:paraId="19BA399C" w14:textId="10518840" w:rsidR="00F614CE" w:rsidRDefault="00A56114" w:rsidP="00036450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A h</w:t>
            </w:r>
            <w:r w:rsidR="00A0000A" w:rsidRPr="00A0000A">
              <w:rPr>
                <w:sz w:val="24"/>
                <w:szCs w:val="32"/>
              </w:rPr>
              <w:t>ighly motivated student looking for a</w:t>
            </w:r>
            <w:r w:rsidR="00F614CE">
              <w:rPr>
                <w:sz w:val="24"/>
                <w:szCs w:val="32"/>
              </w:rPr>
              <w:t>n internship for the</w:t>
            </w:r>
            <w:r w:rsidR="00A0000A" w:rsidRPr="00A0000A">
              <w:rPr>
                <w:sz w:val="24"/>
                <w:szCs w:val="32"/>
              </w:rPr>
              <w:t xml:space="preserve"> first-time.</w:t>
            </w:r>
            <w:r w:rsidR="006479F3">
              <w:rPr>
                <w:sz w:val="24"/>
                <w:szCs w:val="32"/>
              </w:rPr>
              <w:t xml:space="preserve"> </w:t>
            </w:r>
          </w:p>
          <w:p w14:paraId="5BCC1047" w14:textId="2CAA9E89" w:rsidR="00036450" w:rsidRDefault="00A0000A" w:rsidP="00036450">
            <w:pPr>
              <w:rPr>
                <w:sz w:val="24"/>
                <w:szCs w:val="32"/>
              </w:rPr>
            </w:pPr>
            <w:r w:rsidRPr="00A0000A">
              <w:rPr>
                <w:sz w:val="24"/>
                <w:szCs w:val="32"/>
              </w:rPr>
              <w:t>Throughout my education, I have demonstrat</w:t>
            </w:r>
            <w:r w:rsidR="00DA1D91">
              <w:rPr>
                <w:sz w:val="24"/>
                <w:szCs w:val="32"/>
              </w:rPr>
              <w:t>ed</w:t>
            </w:r>
            <w:r w:rsidRPr="00A0000A">
              <w:rPr>
                <w:sz w:val="24"/>
                <w:szCs w:val="32"/>
              </w:rPr>
              <w:t xml:space="preserve"> a high level of motivation, hard</w:t>
            </w:r>
            <w:r w:rsidR="00F614CE">
              <w:rPr>
                <w:sz w:val="24"/>
                <w:szCs w:val="32"/>
              </w:rPr>
              <w:t xml:space="preserve"> </w:t>
            </w:r>
            <w:r w:rsidRPr="00A0000A">
              <w:rPr>
                <w:sz w:val="24"/>
                <w:szCs w:val="32"/>
              </w:rPr>
              <w:t>work</w:t>
            </w:r>
            <w:r w:rsidR="00F614CE">
              <w:rPr>
                <w:sz w:val="24"/>
                <w:szCs w:val="32"/>
              </w:rPr>
              <w:t>,</w:t>
            </w:r>
            <w:r w:rsidRPr="00A0000A">
              <w:rPr>
                <w:sz w:val="24"/>
                <w:szCs w:val="32"/>
              </w:rPr>
              <w:t xml:space="preserve"> and teamwork to achieve </w:t>
            </w:r>
            <w:r w:rsidR="00F614CE">
              <w:rPr>
                <w:sz w:val="24"/>
                <w:szCs w:val="32"/>
              </w:rPr>
              <w:t>the</w:t>
            </w:r>
            <w:r w:rsidRPr="00A0000A">
              <w:rPr>
                <w:sz w:val="24"/>
                <w:szCs w:val="32"/>
              </w:rPr>
              <w:t xml:space="preserve"> expected results. I w</w:t>
            </w:r>
            <w:r w:rsidR="001117C8">
              <w:rPr>
                <w:sz w:val="24"/>
                <w:szCs w:val="32"/>
              </w:rPr>
              <w:t>ish</w:t>
            </w:r>
            <w:r w:rsidRPr="00A0000A">
              <w:rPr>
                <w:sz w:val="24"/>
                <w:szCs w:val="32"/>
              </w:rPr>
              <w:t xml:space="preserve"> to use these skills to find an interesting job. </w:t>
            </w:r>
          </w:p>
          <w:p w14:paraId="37319D3E" w14:textId="77777777" w:rsidR="00A0000A" w:rsidRPr="00FD0756" w:rsidRDefault="00A0000A" w:rsidP="00036450">
            <w:pPr>
              <w:rPr>
                <w:sz w:val="24"/>
                <w:szCs w:val="32"/>
              </w:rPr>
            </w:pPr>
          </w:p>
          <w:sdt>
            <w:sdtPr>
              <w:rPr>
                <w:sz w:val="32"/>
                <w:szCs w:val="36"/>
              </w:rPr>
              <w:id w:val="-1954003311"/>
              <w:placeholder>
                <w:docPart w:val="83ED024387EE4F07BF4A737C8C8E41CB"/>
              </w:placeholder>
              <w:temporary/>
              <w:showingPlcHdr/>
              <w15:appearance w15:val="hidden"/>
            </w:sdtPr>
            <w:sdtEndPr/>
            <w:sdtContent>
              <w:p w14:paraId="3E995ABF" w14:textId="77777777" w:rsidR="00036450" w:rsidRPr="00FD0756" w:rsidRDefault="00CB0055" w:rsidP="00CB0055">
                <w:pPr>
                  <w:pStyle w:val="Heading3"/>
                  <w:rPr>
                    <w:sz w:val="32"/>
                    <w:szCs w:val="36"/>
                  </w:rPr>
                </w:pPr>
                <w:r w:rsidRPr="00FD0756">
                  <w:rPr>
                    <w:sz w:val="32"/>
                    <w:szCs w:val="36"/>
                  </w:rPr>
                  <w:t>Contact</w:t>
                </w:r>
              </w:p>
            </w:sdtContent>
          </w:sdt>
          <w:sdt>
            <w:sdtPr>
              <w:rPr>
                <w:sz w:val="24"/>
                <w:szCs w:val="32"/>
              </w:rPr>
              <w:id w:val="1111563247"/>
              <w:placeholder>
                <w:docPart w:val="ED82C4C21F064FBA9BBD0DA714EBB6A5"/>
              </w:placeholder>
              <w:temporary/>
              <w:showingPlcHdr/>
              <w15:appearance w15:val="hidden"/>
            </w:sdtPr>
            <w:sdtEndPr/>
            <w:sdtContent>
              <w:p w14:paraId="1C3B1AE5" w14:textId="77777777" w:rsidR="004D3011" w:rsidRPr="00FD0756" w:rsidRDefault="004D3011" w:rsidP="004D3011">
                <w:pPr>
                  <w:rPr>
                    <w:sz w:val="24"/>
                    <w:szCs w:val="32"/>
                  </w:rPr>
                </w:pPr>
                <w:r w:rsidRPr="00FD0756">
                  <w:rPr>
                    <w:sz w:val="24"/>
                    <w:szCs w:val="32"/>
                  </w:rPr>
                  <w:t>PHONE:</w:t>
                </w:r>
              </w:p>
            </w:sdtContent>
          </w:sdt>
          <w:p w14:paraId="22837DF0" w14:textId="4EBF815B" w:rsidR="004D3011" w:rsidRPr="00FD0756" w:rsidRDefault="009A47F8" w:rsidP="004D3011">
            <w:pPr>
              <w:rPr>
                <w:sz w:val="24"/>
                <w:szCs w:val="32"/>
              </w:rPr>
            </w:pPr>
            <w:r w:rsidRPr="00FD0756">
              <w:rPr>
                <w:sz w:val="24"/>
                <w:szCs w:val="32"/>
              </w:rPr>
              <w:t>+37477819042</w:t>
            </w:r>
          </w:p>
          <w:p w14:paraId="29832340" w14:textId="77777777" w:rsidR="004D3011" w:rsidRPr="00FD0756" w:rsidRDefault="004D3011" w:rsidP="004D3011">
            <w:pPr>
              <w:rPr>
                <w:sz w:val="24"/>
                <w:szCs w:val="32"/>
              </w:rPr>
            </w:pPr>
          </w:p>
          <w:sdt>
            <w:sdtPr>
              <w:rPr>
                <w:sz w:val="24"/>
                <w:szCs w:val="32"/>
              </w:rPr>
              <w:id w:val="-240260293"/>
              <w:placeholder>
                <w:docPart w:val="1AB48C88050241DA809940A89B1C75C6"/>
              </w:placeholder>
              <w:temporary/>
              <w:showingPlcHdr/>
              <w15:appearance w15:val="hidden"/>
            </w:sdtPr>
            <w:sdtEndPr/>
            <w:sdtContent>
              <w:p w14:paraId="5E2FBF3D" w14:textId="77777777" w:rsidR="004D3011" w:rsidRPr="00FD0756" w:rsidRDefault="004D3011" w:rsidP="004D3011">
                <w:pPr>
                  <w:rPr>
                    <w:sz w:val="24"/>
                    <w:szCs w:val="32"/>
                  </w:rPr>
                </w:pPr>
                <w:r w:rsidRPr="00FD0756">
                  <w:rPr>
                    <w:sz w:val="24"/>
                    <w:szCs w:val="32"/>
                  </w:rPr>
                  <w:t>EMAIL:</w:t>
                </w:r>
              </w:p>
            </w:sdtContent>
          </w:sdt>
          <w:p w14:paraId="68C85DED" w14:textId="586BFFB5" w:rsidR="00036450" w:rsidRPr="00FD0756" w:rsidRDefault="009A47F8" w:rsidP="004D3011">
            <w:pPr>
              <w:rPr>
                <w:rStyle w:val="Hyperlink"/>
                <w:rFonts w:ascii="Sylfaen" w:hAnsi="Sylfaen" w:cs="Arial"/>
                <w:sz w:val="24"/>
                <w:szCs w:val="32"/>
              </w:rPr>
            </w:pPr>
            <w:r w:rsidRPr="00FD0756">
              <w:rPr>
                <w:rFonts w:ascii="Arial" w:hAnsi="Arial"/>
                <w:sz w:val="24"/>
                <w:szCs w:val="32"/>
              </w:rPr>
              <w:t>n</w:t>
            </w:r>
            <w:r w:rsidRPr="00FD0756">
              <w:rPr>
                <w:rFonts w:ascii="Sylfaen" w:hAnsi="Sylfaen"/>
                <w:sz w:val="24"/>
                <w:szCs w:val="32"/>
              </w:rPr>
              <w:t>avasardyanvika01@gmail.com</w:t>
            </w:r>
          </w:p>
          <w:p w14:paraId="026BCC10" w14:textId="77777777" w:rsidR="004C2E01" w:rsidRDefault="004C2E01" w:rsidP="00CB0055">
            <w:pPr>
              <w:pStyle w:val="Heading3"/>
              <w:rPr>
                <w:sz w:val="32"/>
                <w:szCs w:val="36"/>
              </w:rPr>
            </w:pPr>
          </w:p>
          <w:sdt>
            <w:sdtPr>
              <w:rPr>
                <w:sz w:val="32"/>
                <w:szCs w:val="36"/>
              </w:rPr>
              <w:id w:val="-1444214663"/>
              <w:placeholder>
                <w:docPart w:val="846DAA0F174448CFA0E6A2302C0FAB6D"/>
              </w:placeholder>
              <w:temporary/>
              <w:showingPlcHdr/>
              <w15:appearance w15:val="hidden"/>
            </w:sdtPr>
            <w:sdtEndPr/>
            <w:sdtContent>
              <w:p w14:paraId="69C833F9" w14:textId="1B93713C" w:rsidR="004D3011" w:rsidRPr="00FD0756" w:rsidRDefault="00CB0055" w:rsidP="00CB0055">
                <w:pPr>
                  <w:pStyle w:val="Heading3"/>
                  <w:rPr>
                    <w:sz w:val="32"/>
                    <w:szCs w:val="36"/>
                  </w:rPr>
                </w:pPr>
                <w:r w:rsidRPr="00FD0756">
                  <w:rPr>
                    <w:sz w:val="32"/>
                    <w:szCs w:val="36"/>
                  </w:rPr>
                  <w:t>Hobbies</w:t>
                </w:r>
              </w:p>
            </w:sdtContent>
          </w:sdt>
          <w:p w14:paraId="0483C818" w14:textId="0E36E485" w:rsidR="009A47F8" w:rsidRDefault="009A47F8" w:rsidP="004D3011">
            <w:pPr>
              <w:rPr>
                <w:sz w:val="24"/>
                <w:szCs w:val="32"/>
              </w:rPr>
            </w:pPr>
            <w:r w:rsidRPr="00FD0756">
              <w:rPr>
                <w:sz w:val="24"/>
                <w:szCs w:val="32"/>
              </w:rPr>
              <w:t>Photography</w:t>
            </w:r>
          </w:p>
          <w:p w14:paraId="6AE97E1B" w14:textId="36DD19C8" w:rsidR="00784435" w:rsidRDefault="00784435" w:rsidP="004D3011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Volleyball</w:t>
            </w:r>
          </w:p>
          <w:p w14:paraId="5B32E073" w14:textId="29B87281" w:rsidR="00EE26F6" w:rsidRPr="00FD0756" w:rsidRDefault="00EE26F6" w:rsidP="004D3011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Swimming</w:t>
            </w:r>
          </w:p>
          <w:p w14:paraId="5B300191" w14:textId="60642892" w:rsidR="004D3011" w:rsidRPr="00FD0756" w:rsidRDefault="004D3011" w:rsidP="004D3011">
            <w:pPr>
              <w:rPr>
                <w:rFonts w:ascii="Sylfaen" w:hAnsi="Sylfaen" w:cs="Arial"/>
                <w:sz w:val="24"/>
                <w:szCs w:val="32"/>
              </w:rPr>
            </w:pPr>
          </w:p>
          <w:p w14:paraId="5BB90AD7" w14:textId="3CDA831C" w:rsidR="004D3011" w:rsidRPr="004D3011" w:rsidRDefault="004D3011" w:rsidP="004D3011"/>
        </w:tc>
        <w:tc>
          <w:tcPr>
            <w:tcW w:w="720" w:type="dxa"/>
          </w:tcPr>
          <w:p w14:paraId="64E1BAE9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rPr>
                <w:sz w:val="28"/>
                <w:szCs w:val="32"/>
              </w:rPr>
              <w:id w:val="1049110328"/>
              <w:placeholder>
                <w:docPart w:val="5A3988663BA24860A8582D884EF7E3B6"/>
              </w:placeholder>
              <w:temporary/>
              <w:showingPlcHdr/>
              <w15:appearance w15:val="hidden"/>
            </w:sdtPr>
            <w:sdtEndPr/>
            <w:sdtContent>
              <w:p w14:paraId="42CC708F" w14:textId="77777777" w:rsidR="001B2ABD" w:rsidRPr="00FD0756" w:rsidRDefault="00E25A26" w:rsidP="00036450">
                <w:pPr>
                  <w:pStyle w:val="Heading2"/>
                  <w:rPr>
                    <w:sz w:val="28"/>
                    <w:szCs w:val="32"/>
                  </w:rPr>
                </w:pPr>
                <w:r w:rsidRPr="00FD0756">
                  <w:rPr>
                    <w:sz w:val="28"/>
                    <w:szCs w:val="32"/>
                  </w:rPr>
                  <w:t>EDUCATION</w:t>
                </w:r>
              </w:p>
            </w:sdtContent>
          </w:sdt>
          <w:p w14:paraId="5EBCBBB8" w14:textId="77777777" w:rsidR="004C2E01" w:rsidRDefault="004C2E01" w:rsidP="004C2E01">
            <w:pPr>
              <w:rPr>
                <w:b/>
                <w:bCs/>
                <w:sz w:val="24"/>
                <w:szCs w:val="32"/>
              </w:rPr>
            </w:pPr>
          </w:p>
          <w:p w14:paraId="58827FEE" w14:textId="7C803D4D" w:rsidR="004D3011" w:rsidRPr="004C2E01" w:rsidRDefault="00694FA7" w:rsidP="004C2E01">
            <w:pPr>
              <w:rPr>
                <w:b/>
                <w:bCs/>
                <w:sz w:val="24"/>
                <w:szCs w:val="32"/>
              </w:rPr>
            </w:pPr>
            <w:r w:rsidRPr="004C2E01">
              <w:rPr>
                <w:b/>
                <w:bCs/>
                <w:sz w:val="24"/>
                <w:szCs w:val="32"/>
              </w:rPr>
              <w:t>Yerevan State University (YSU) faculty of Informatics and Applied Mathematics.</w:t>
            </w:r>
            <w:r w:rsidR="00036450" w:rsidRPr="004C2E01">
              <w:rPr>
                <w:b/>
                <w:bCs/>
                <w:sz w:val="24"/>
                <w:szCs w:val="32"/>
              </w:rPr>
              <w:t xml:space="preserve"> </w:t>
            </w:r>
          </w:p>
          <w:p w14:paraId="1A46A5FF" w14:textId="2EA8F625" w:rsidR="00694FA7" w:rsidRPr="004C2E01" w:rsidRDefault="00FD0756" w:rsidP="00036450">
            <w:pPr>
              <w:rPr>
                <w:sz w:val="24"/>
                <w:szCs w:val="24"/>
              </w:rPr>
            </w:pPr>
            <w:r w:rsidRPr="6CBC01BC">
              <w:rPr>
                <w:sz w:val="24"/>
                <w:szCs w:val="24"/>
              </w:rPr>
              <w:t>From 2019</w:t>
            </w:r>
            <w:r w:rsidR="512F406C" w:rsidRPr="6CBC01BC">
              <w:rPr>
                <w:sz w:val="24"/>
                <w:szCs w:val="24"/>
              </w:rPr>
              <w:t xml:space="preserve"> </w:t>
            </w:r>
            <w:r w:rsidR="00C744C8">
              <w:rPr>
                <w:sz w:val="24"/>
                <w:szCs w:val="24"/>
              </w:rPr>
              <w:t>to</w:t>
            </w:r>
            <w:r w:rsidR="512F406C" w:rsidRPr="6CBC01BC">
              <w:rPr>
                <w:sz w:val="24"/>
                <w:szCs w:val="24"/>
              </w:rPr>
              <w:t xml:space="preserve"> present</w:t>
            </w:r>
          </w:p>
          <w:p w14:paraId="6F506CD0" w14:textId="62C4A64C" w:rsidR="00FD0756" w:rsidRDefault="00FD0756" w:rsidP="00036450">
            <w:pPr>
              <w:rPr>
                <w:rFonts w:ascii="Sylfaen" w:hAnsi="Sylfaen"/>
                <w:sz w:val="22"/>
                <w:szCs w:val="28"/>
              </w:rPr>
            </w:pPr>
          </w:p>
          <w:p w14:paraId="5C027880" w14:textId="14E5620A" w:rsidR="00784435" w:rsidRPr="00FD0756" w:rsidRDefault="00784435" w:rsidP="00784435">
            <w:pPr>
              <w:pStyle w:val="Heading2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technical skills</w:t>
            </w:r>
          </w:p>
          <w:p w14:paraId="2D2C8B13" w14:textId="77777777" w:rsidR="00784435" w:rsidRPr="00FD0756" w:rsidRDefault="00784435" w:rsidP="00036450">
            <w:pPr>
              <w:rPr>
                <w:rFonts w:ascii="Sylfaen" w:hAnsi="Sylfaen"/>
                <w:sz w:val="22"/>
                <w:szCs w:val="28"/>
              </w:rPr>
            </w:pPr>
          </w:p>
          <w:p w14:paraId="37C51C10" w14:textId="7D333F45" w:rsidR="00825EA8" w:rsidRPr="004C2E01" w:rsidRDefault="004C2E01" w:rsidP="00694FA7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C</w:t>
            </w:r>
            <w:r w:rsidR="00694FA7" w:rsidRPr="004C2E01">
              <w:rPr>
                <w:sz w:val="24"/>
                <w:szCs w:val="32"/>
              </w:rPr>
              <w:t>++</w:t>
            </w:r>
            <w:r w:rsidR="00825EA8" w:rsidRPr="004C2E01">
              <w:rPr>
                <w:sz w:val="24"/>
                <w:szCs w:val="32"/>
              </w:rPr>
              <w:t>: basic knowledge</w:t>
            </w:r>
          </w:p>
          <w:p w14:paraId="1FC43BBF" w14:textId="6DA2B4FB" w:rsidR="00825EA8" w:rsidRPr="004C2E01" w:rsidRDefault="004C2E01" w:rsidP="00825EA8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A</w:t>
            </w:r>
            <w:r w:rsidR="00825EA8" w:rsidRPr="004C2E01">
              <w:rPr>
                <w:sz w:val="24"/>
                <w:szCs w:val="32"/>
              </w:rPr>
              <w:t>ssembler</w:t>
            </w:r>
            <w:r w:rsidR="00847530">
              <w:rPr>
                <w:sz w:val="24"/>
                <w:szCs w:val="32"/>
              </w:rPr>
              <w:t>: IA</w:t>
            </w:r>
            <w:r w:rsidR="00847530" w:rsidRPr="00847530">
              <w:rPr>
                <w:sz w:val="24"/>
                <w:szCs w:val="32"/>
              </w:rPr>
              <w:t>-32 architecture</w:t>
            </w:r>
          </w:p>
          <w:p w14:paraId="4634CF46" w14:textId="6C3E2D73" w:rsidR="00825EA8" w:rsidRPr="004C2E01" w:rsidRDefault="004C2E01" w:rsidP="00825EA8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D</w:t>
            </w:r>
            <w:r w:rsidR="00825EA8" w:rsidRPr="004C2E01">
              <w:rPr>
                <w:sz w:val="24"/>
                <w:szCs w:val="32"/>
              </w:rPr>
              <w:t>ata structure</w:t>
            </w:r>
            <w:r w:rsidR="00784435" w:rsidRPr="004C2E01">
              <w:rPr>
                <w:sz w:val="24"/>
                <w:szCs w:val="32"/>
              </w:rPr>
              <w:t>s</w:t>
            </w:r>
          </w:p>
          <w:p w14:paraId="520917D2" w14:textId="77777777" w:rsidR="00694FA7" w:rsidRPr="00847530" w:rsidRDefault="00694FA7" w:rsidP="00036450">
            <w:pPr>
              <w:rPr>
                <w:rFonts w:ascii="Sylfaen" w:hAnsi="Sylfaen"/>
                <w:sz w:val="22"/>
                <w:szCs w:val="28"/>
              </w:rPr>
            </w:pPr>
          </w:p>
          <w:p w14:paraId="47E1F720" w14:textId="1E43BDDD" w:rsidR="00036450" w:rsidRPr="00FD0756" w:rsidRDefault="00461CAA" w:rsidP="00036450">
            <w:pPr>
              <w:pStyle w:val="Heading2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 xml:space="preserve">soft </w:t>
            </w:r>
            <w:sdt>
              <w:sdtPr>
                <w:rPr>
                  <w:sz w:val="28"/>
                  <w:szCs w:val="32"/>
                </w:rPr>
                <w:id w:val="1669594239"/>
                <w:placeholder>
                  <w:docPart w:val="176C40C1CE5E44778CA73CDD70ABEA4C"/>
                </w:placeholder>
                <w:temporary/>
                <w:showingPlcHdr/>
                <w15:appearance w15:val="hidden"/>
              </w:sdtPr>
              <w:sdtEndPr/>
              <w:sdtContent>
                <w:r w:rsidR="00180329" w:rsidRPr="00FD0756">
                  <w:rPr>
                    <w:rStyle w:val="Heading2Char"/>
                    <w:b/>
                    <w:bCs/>
                    <w:caps/>
                    <w:sz w:val="28"/>
                    <w:szCs w:val="32"/>
                  </w:rPr>
                  <w:t>SKILLS</w:t>
                </w:r>
              </w:sdtContent>
            </w:sdt>
          </w:p>
          <w:p w14:paraId="36A6140A" w14:textId="77777777" w:rsidR="004C2E01" w:rsidRDefault="004C2E01" w:rsidP="009A47F8">
            <w:pPr>
              <w:rPr>
                <w:sz w:val="24"/>
                <w:szCs w:val="32"/>
              </w:rPr>
            </w:pPr>
          </w:p>
          <w:p w14:paraId="546C7B91" w14:textId="097A5F48" w:rsidR="009A47F8" w:rsidRPr="004C2E01" w:rsidRDefault="004C2E01" w:rsidP="009A47F8">
            <w:pPr>
              <w:rPr>
                <w:sz w:val="24"/>
                <w:szCs w:val="32"/>
              </w:rPr>
            </w:pPr>
            <w:r w:rsidRPr="004C2E01">
              <w:rPr>
                <w:sz w:val="24"/>
                <w:szCs w:val="32"/>
              </w:rPr>
              <w:t>A</w:t>
            </w:r>
            <w:r w:rsidR="009A47F8" w:rsidRPr="004C2E01">
              <w:rPr>
                <w:sz w:val="24"/>
                <w:szCs w:val="32"/>
              </w:rPr>
              <w:t>nalytical thinking</w:t>
            </w:r>
            <w:r w:rsidR="00DC06EF" w:rsidRPr="004C2E01">
              <w:rPr>
                <w:sz w:val="24"/>
                <w:szCs w:val="32"/>
              </w:rPr>
              <w:t>, problem-solving</w:t>
            </w:r>
            <w:r w:rsidR="00461CAA" w:rsidRPr="004C2E01">
              <w:rPr>
                <w:sz w:val="24"/>
                <w:szCs w:val="32"/>
              </w:rPr>
              <w:t xml:space="preserve">, responsible, hard-working, </w:t>
            </w:r>
          </w:p>
          <w:p w14:paraId="6D90FC7F" w14:textId="4AA46473" w:rsidR="00461CAA" w:rsidRPr="004C2E01" w:rsidRDefault="00461CAA" w:rsidP="009A47F8">
            <w:pPr>
              <w:rPr>
                <w:sz w:val="24"/>
                <w:szCs w:val="32"/>
              </w:rPr>
            </w:pPr>
            <w:r w:rsidRPr="004C2E01">
              <w:rPr>
                <w:sz w:val="24"/>
                <w:szCs w:val="32"/>
              </w:rPr>
              <w:t xml:space="preserve">communicative, team player, creative </w:t>
            </w:r>
          </w:p>
          <w:p w14:paraId="13CED25B" w14:textId="0068AF00" w:rsidR="00DC06EF" w:rsidRPr="00FD0756" w:rsidRDefault="00DC06EF" w:rsidP="009A47F8">
            <w:pPr>
              <w:rPr>
                <w:rFonts w:ascii="Sylfaen" w:hAnsi="Sylfaen"/>
                <w:sz w:val="22"/>
                <w:szCs w:val="28"/>
              </w:rPr>
            </w:pPr>
          </w:p>
          <w:p w14:paraId="6BEE9EFE" w14:textId="563DE3F0" w:rsidR="00310350" w:rsidRPr="00461CAA" w:rsidRDefault="00310350" w:rsidP="00310350">
            <w:pPr>
              <w:pStyle w:val="Heading2"/>
              <w:rPr>
                <w:sz w:val="28"/>
                <w:szCs w:val="32"/>
              </w:rPr>
            </w:pPr>
            <w:r w:rsidRPr="00461CAA">
              <w:rPr>
                <w:sz w:val="28"/>
                <w:szCs w:val="32"/>
              </w:rPr>
              <w:t>Languages</w:t>
            </w:r>
          </w:p>
          <w:p w14:paraId="00BDC7C1" w14:textId="77777777" w:rsidR="004C2E01" w:rsidRDefault="004C2E01" w:rsidP="00310350">
            <w:pPr>
              <w:rPr>
                <w:sz w:val="24"/>
                <w:szCs w:val="32"/>
              </w:rPr>
            </w:pPr>
          </w:p>
          <w:p w14:paraId="1F5E4E3F" w14:textId="1C5B9708" w:rsidR="00310350" w:rsidRPr="004C2E01" w:rsidRDefault="00310350" w:rsidP="00310350">
            <w:pPr>
              <w:rPr>
                <w:sz w:val="24"/>
                <w:szCs w:val="32"/>
              </w:rPr>
            </w:pPr>
            <w:r w:rsidRPr="004C2E01">
              <w:rPr>
                <w:sz w:val="24"/>
                <w:szCs w:val="32"/>
              </w:rPr>
              <w:t>Armenian-Native</w:t>
            </w:r>
          </w:p>
          <w:p w14:paraId="54326125" w14:textId="19ECB276" w:rsidR="00310350" w:rsidRPr="004C2E01" w:rsidRDefault="00310350" w:rsidP="00310350">
            <w:pPr>
              <w:rPr>
                <w:sz w:val="24"/>
                <w:szCs w:val="32"/>
              </w:rPr>
            </w:pPr>
            <w:r w:rsidRPr="004C2E01">
              <w:rPr>
                <w:sz w:val="24"/>
                <w:szCs w:val="32"/>
              </w:rPr>
              <w:t xml:space="preserve">Russian- </w:t>
            </w:r>
            <w:r w:rsidR="00784435" w:rsidRPr="004C2E01">
              <w:rPr>
                <w:sz w:val="24"/>
                <w:szCs w:val="32"/>
              </w:rPr>
              <w:t>Fluent</w:t>
            </w:r>
          </w:p>
          <w:p w14:paraId="21A2B9FD" w14:textId="2C6F920B" w:rsidR="00310350" w:rsidRPr="004C2E01" w:rsidRDefault="00310350" w:rsidP="00310350">
            <w:pPr>
              <w:rPr>
                <w:sz w:val="24"/>
                <w:szCs w:val="32"/>
              </w:rPr>
            </w:pPr>
            <w:r w:rsidRPr="004C2E01">
              <w:rPr>
                <w:sz w:val="24"/>
                <w:szCs w:val="32"/>
              </w:rPr>
              <w:t xml:space="preserve">English </w:t>
            </w:r>
            <w:r w:rsidR="00055D83">
              <w:rPr>
                <w:sz w:val="24"/>
                <w:szCs w:val="32"/>
              </w:rPr>
              <w:t>–</w:t>
            </w:r>
            <w:r w:rsidR="00C25D3B">
              <w:rPr>
                <w:sz w:val="24"/>
                <w:szCs w:val="32"/>
              </w:rPr>
              <w:t>I</w:t>
            </w:r>
            <w:r w:rsidRPr="004C2E01">
              <w:rPr>
                <w:sz w:val="24"/>
                <w:szCs w:val="32"/>
              </w:rPr>
              <w:t>ntermediate</w:t>
            </w:r>
          </w:p>
          <w:p w14:paraId="42D26436" w14:textId="5613F229" w:rsidR="00036450" w:rsidRPr="009A47F8" w:rsidRDefault="00036450" w:rsidP="004D3011">
            <w:pPr>
              <w:rPr>
                <w:rFonts w:ascii="Sylfaen" w:hAnsi="Sylfaen"/>
                <w:color w:val="FFFFFF" w:themeColor="background1"/>
              </w:rPr>
            </w:pPr>
          </w:p>
        </w:tc>
      </w:tr>
    </w:tbl>
    <w:p w14:paraId="73C3D3D6" w14:textId="77777777" w:rsidR="0043117B" w:rsidRDefault="0007373D" w:rsidP="000C45FF">
      <w:pPr>
        <w:tabs>
          <w:tab w:val="left" w:pos="990"/>
        </w:tabs>
      </w:pPr>
    </w:p>
    <w:sectPr w:rsidR="0043117B" w:rsidSect="000C45FF">
      <w:head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240F59" w14:textId="77777777" w:rsidR="0007373D" w:rsidRDefault="0007373D" w:rsidP="000C45FF">
      <w:r>
        <w:separator/>
      </w:r>
    </w:p>
  </w:endnote>
  <w:endnote w:type="continuationSeparator" w:id="0">
    <w:p w14:paraId="4CB38165" w14:textId="77777777" w:rsidR="0007373D" w:rsidRDefault="0007373D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8CBE56" w14:textId="77777777" w:rsidR="0007373D" w:rsidRDefault="0007373D" w:rsidP="000C45FF">
      <w:r>
        <w:separator/>
      </w:r>
    </w:p>
  </w:footnote>
  <w:footnote w:type="continuationSeparator" w:id="0">
    <w:p w14:paraId="7627FAD8" w14:textId="77777777" w:rsidR="0007373D" w:rsidRDefault="0007373D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AE1AD7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50746DF" wp14:editId="7336A8F5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225509"/>
    <w:multiLevelType w:val="hybridMultilevel"/>
    <w:tmpl w:val="2FDEB5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FA7"/>
    <w:rsid w:val="00012280"/>
    <w:rsid w:val="00036450"/>
    <w:rsid w:val="00055D83"/>
    <w:rsid w:val="0007373D"/>
    <w:rsid w:val="00094499"/>
    <w:rsid w:val="000C45FF"/>
    <w:rsid w:val="000E3FD1"/>
    <w:rsid w:val="000F0934"/>
    <w:rsid w:val="001117C8"/>
    <w:rsid w:val="00112054"/>
    <w:rsid w:val="001525E1"/>
    <w:rsid w:val="00180329"/>
    <w:rsid w:val="00184249"/>
    <w:rsid w:val="00186425"/>
    <w:rsid w:val="0019001F"/>
    <w:rsid w:val="001A74A5"/>
    <w:rsid w:val="001B2ABD"/>
    <w:rsid w:val="001E0391"/>
    <w:rsid w:val="001E1759"/>
    <w:rsid w:val="001F1ECC"/>
    <w:rsid w:val="002400EB"/>
    <w:rsid w:val="00256CF7"/>
    <w:rsid w:val="00281FD5"/>
    <w:rsid w:val="0030481B"/>
    <w:rsid w:val="00310350"/>
    <w:rsid w:val="003156FC"/>
    <w:rsid w:val="003254B5"/>
    <w:rsid w:val="0037121F"/>
    <w:rsid w:val="003A6B7D"/>
    <w:rsid w:val="003B06CA"/>
    <w:rsid w:val="003C3DA3"/>
    <w:rsid w:val="004071FC"/>
    <w:rsid w:val="00445947"/>
    <w:rsid w:val="00461CAA"/>
    <w:rsid w:val="00463B9A"/>
    <w:rsid w:val="004813B3"/>
    <w:rsid w:val="00496591"/>
    <w:rsid w:val="004C2E01"/>
    <w:rsid w:val="004C63E4"/>
    <w:rsid w:val="004D3011"/>
    <w:rsid w:val="004E6F4E"/>
    <w:rsid w:val="005262AC"/>
    <w:rsid w:val="005E39D5"/>
    <w:rsid w:val="00600670"/>
    <w:rsid w:val="00601A10"/>
    <w:rsid w:val="0062123A"/>
    <w:rsid w:val="00646E75"/>
    <w:rsid w:val="006479F3"/>
    <w:rsid w:val="006771D0"/>
    <w:rsid w:val="00692CB1"/>
    <w:rsid w:val="00694FA7"/>
    <w:rsid w:val="00695E6A"/>
    <w:rsid w:val="00715FCB"/>
    <w:rsid w:val="00743101"/>
    <w:rsid w:val="007775E1"/>
    <w:rsid w:val="00784435"/>
    <w:rsid w:val="007867A0"/>
    <w:rsid w:val="007927F5"/>
    <w:rsid w:val="007A372D"/>
    <w:rsid w:val="00802CA0"/>
    <w:rsid w:val="00825EA8"/>
    <w:rsid w:val="00847530"/>
    <w:rsid w:val="009260CD"/>
    <w:rsid w:val="00933D95"/>
    <w:rsid w:val="00952C25"/>
    <w:rsid w:val="009A47F8"/>
    <w:rsid w:val="00A0000A"/>
    <w:rsid w:val="00A2118D"/>
    <w:rsid w:val="00A56114"/>
    <w:rsid w:val="00AD76E2"/>
    <w:rsid w:val="00AE4F0E"/>
    <w:rsid w:val="00B20152"/>
    <w:rsid w:val="00B359E4"/>
    <w:rsid w:val="00B4308E"/>
    <w:rsid w:val="00B57D98"/>
    <w:rsid w:val="00B70850"/>
    <w:rsid w:val="00BD114C"/>
    <w:rsid w:val="00BE1211"/>
    <w:rsid w:val="00C066B6"/>
    <w:rsid w:val="00C25D3B"/>
    <w:rsid w:val="00C37BA1"/>
    <w:rsid w:val="00C4674C"/>
    <w:rsid w:val="00C506CF"/>
    <w:rsid w:val="00C72BED"/>
    <w:rsid w:val="00C744C8"/>
    <w:rsid w:val="00C9578B"/>
    <w:rsid w:val="00CB0055"/>
    <w:rsid w:val="00D2522B"/>
    <w:rsid w:val="00D422DE"/>
    <w:rsid w:val="00D5459D"/>
    <w:rsid w:val="00DA1D91"/>
    <w:rsid w:val="00DA1F4D"/>
    <w:rsid w:val="00DC06EF"/>
    <w:rsid w:val="00DD172A"/>
    <w:rsid w:val="00E25A26"/>
    <w:rsid w:val="00E4381A"/>
    <w:rsid w:val="00E55D74"/>
    <w:rsid w:val="00EE26F6"/>
    <w:rsid w:val="00F60274"/>
    <w:rsid w:val="00F614CE"/>
    <w:rsid w:val="00F77FB9"/>
    <w:rsid w:val="00FB068F"/>
    <w:rsid w:val="00FD0756"/>
    <w:rsid w:val="512F406C"/>
    <w:rsid w:val="6CBC0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2952A0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semiHidden/>
    <w:qFormat/>
    <w:rsid w:val="009A47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001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8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AppData\Local\Microsoft\Office\16.0\DTS\en-US%7b7A967F06-EDBA-4FC2-8669-8CD92BF3CEFE%7d\%7b92D6D51A-DAEB-44BD-8EDD-C64BDBA252B9%7dtf0054627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CD91BDD3F634BEB9EBFF7467B8777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444D49-2218-435A-85F9-AA037B168775}"/>
      </w:docPartPr>
      <w:docPartBody>
        <w:p w:rsidR="00B045C0" w:rsidRDefault="00692CB1">
          <w:pPr>
            <w:pStyle w:val="3CD91BDD3F634BEB9EBFF7467B877764"/>
          </w:pPr>
          <w:r w:rsidRPr="00D5459D">
            <w:t>Profile</w:t>
          </w:r>
        </w:p>
      </w:docPartBody>
    </w:docPart>
    <w:docPart>
      <w:docPartPr>
        <w:name w:val="83ED024387EE4F07BF4A737C8C8E41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4381BC-011E-4918-B617-3CBA51975A54}"/>
      </w:docPartPr>
      <w:docPartBody>
        <w:p w:rsidR="00B045C0" w:rsidRDefault="00692CB1">
          <w:pPr>
            <w:pStyle w:val="83ED024387EE4F07BF4A737C8C8E41CB"/>
          </w:pPr>
          <w:r w:rsidRPr="00CB0055">
            <w:t>Contact</w:t>
          </w:r>
        </w:p>
      </w:docPartBody>
    </w:docPart>
    <w:docPart>
      <w:docPartPr>
        <w:name w:val="ED82C4C21F064FBA9BBD0DA714EBB6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822759-0034-47DD-912D-2A14C6163D0C}"/>
      </w:docPartPr>
      <w:docPartBody>
        <w:p w:rsidR="00B045C0" w:rsidRDefault="00692CB1">
          <w:pPr>
            <w:pStyle w:val="ED82C4C21F064FBA9BBD0DA714EBB6A5"/>
          </w:pPr>
          <w:r w:rsidRPr="004D3011">
            <w:t>PHONE:</w:t>
          </w:r>
        </w:p>
      </w:docPartBody>
    </w:docPart>
    <w:docPart>
      <w:docPartPr>
        <w:name w:val="1AB48C88050241DA809940A89B1C75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AB110C-EF87-43D9-8AFD-34314EFC572B}"/>
      </w:docPartPr>
      <w:docPartBody>
        <w:p w:rsidR="00B045C0" w:rsidRDefault="00692CB1">
          <w:pPr>
            <w:pStyle w:val="1AB48C88050241DA809940A89B1C75C6"/>
          </w:pPr>
          <w:r w:rsidRPr="004D3011">
            <w:t>EMAIL:</w:t>
          </w:r>
        </w:p>
      </w:docPartBody>
    </w:docPart>
    <w:docPart>
      <w:docPartPr>
        <w:name w:val="846DAA0F174448CFA0E6A2302C0FAB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1A1B8F-AF9E-4AEA-B657-317F9C03E776}"/>
      </w:docPartPr>
      <w:docPartBody>
        <w:p w:rsidR="00B045C0" w:rsidRDefault="00692CB1">
          <w:pPr>
            <w:pStyle w:val="846DAA0F174448CFA0E6A2302C0FAB6D"/>
          </w:pPr>
          <w:r w:rsidRPr="00CB0055">
            <w:t>Hobbies</w:t>
          </w:r>
        </w:p>
      </w:docPartBody>
    </w:docPart>
    <w:docPart>
      <w:docPartPr>
        <w:name w:val="5A3988663BA24860A8582D884EF7E3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D1FAAA-FF02-45C6-9DBC-2F6091EFFB4A}"/>
      </w:docPartPr>
      <w:docPartBody>
        <w:p w:rsidR="00B045C0" w:rsidRDefault="00692CB1">
          <w:pPr>
            <w:pStyle w:val="5A3988663BA24860A8582D884EF7E3B6"/>
          </w:pPr>
          <w:r w:rsidRPr="00036450">
            <w:t>EDUCATION</w:t>
          </w:r>
        </w:p>
      </w:docPartBody>
    </w:docPart>
    <w:docPart>
      <w:docPartPr>
        <w:name w:val="176C40C1CE5E44778CA73CDD70ABEA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4FE6BB-000E-43CB-A2A0-4AB37901C3FC}"/>
      </w:docPartPr>
      <w:docPartBody>
        <w:p w:rsidR="00B045C0" w:rsidRDefault="00692CB1">
          <w:pPr>
            <w:pStyle w:val="176C40C1CE5E44778CA73CDD70ABEA4C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CB1"/>
    <w:rsid w:val="001F744B"/>
    <w:rsid w:val="0026655F"/>
    <w:rsid w:val="003236A7"/>
    <w:rsid w:val="0038780B"/>
    <w:rsid w:val="0046156A"/>
    <w:rsid w:val="00692CB1"/>
    <w:rsid w:val="00771987"/>
    <w:rsid w:val="00832598"/>
    <w:rsid w:val="00AB1CCA"/>
    <w:rsid w:val="00B045C0"/>
    <w:rsid w:val="00B66A05"/>
    <w:rsid w:val="00C60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C60797"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CD91BDD3F634BEB9EBFF7467B877764">
    <w:name w:val="3CD91BDD3F634BEB9EBFF7467B877764"/>
  </w:style>
  <w:style w:type="paragraph" w:customStyle="1" w:styleId="83ED024387EE4F07BF4A737C8C8E41CB">
    <w:name w:val="83ED024387EE4F07BF4A737C8C8E41CB"/>
  </w:style>
  <w:style w:type="paragraph" w:customStyle="1" w:styleId="ED82C4C21F064FBA9BBD0DA714EBB6A5">
    <w:name w:val="ED82C4C21F064FBA9BBD0DA714EBB6A5"/>
  </w:style>
  <w:style w:type="paragraph" w:customStyle="1" w:styleId="1AB48C88050241DA809940A89B1C75C6">
    <w:name w:val="1AB48C88050241DA809940A89B1C75C6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846DAA0F174448CFA0E6A2302C0FAB6D">
    <w:name w:val="846DAA0F174448CFA0E6A2302C0FAB6D"/>
  </w:style>
  <w:style w:type="paragraph" w:customStyle="1" w:styleId="5A3988663BA24860A8582D884EF7E3B6">
    <w:name w:val="5A3988663BA24860A8582D884EF7E3B6"/>
  </w:style>
  <w:style w:type="character" w:customStyle="1" w:styleId="Heading2Char">
    <w:name w:val="Heading 2 Char"/>
    <w:basedOn w:val="DefaultParagraphFont"/>
    <w:link w:val="Heading2"/>
    <w:uiPriority w:val="9"/>
    <w:rsid w:val="00C60797"/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paragraph" w:customStyle="1" w:styleId="176C40C1CE5E44778CA73CDD70ABEA4C">
    <w:name w:val="176C40C1CE5E44778CA73CDD70ABEA4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E85AC59F-5DB4-4EAD-B9B4-6849D0D6DF8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{92D6D51A-DAEB-44BD-8EDD-C64BDBA252B9}tf00546271_win32</Template>
  <TotalTime>0</TotalTime>
  <Pages>1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2021-06-25T13:46:00Z</dcterms:created>
  <dcterms:modified xsi:type="dcterms:W3CDTF">2021-07-20T09:25:00Z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